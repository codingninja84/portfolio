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7E8DB4" w14:textId="35EE307E" w:rsidR="00827B55" w:rsidRDefault="00E64CDD">
      <w:pPr>
        <w:pStyle w:val="Title"/>
      </w:pPr>
      <w:r>
        <w:t>‍‍</w:t>
      </w:r>
      <w:sdt>
        <w:sdtPr>
          <w:alias w:val="Your Name"/>
          <w:tag w:val=""/>
          <w:id w:val="1246310863"/>
          <w:placeholder>
            <w:docPart w:val="B65324AA801444868BEBFE3A4F5720F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t xml:space="preserve">Rich Hanna – </w:t>
          </w:r>
          <w:r w:rsidR="00291587">
            <w:t>Full Stack Engineer</w:t>
          </w:r>
        </w:sdtContent>
      </w:sdt>
    </w:p>
    <w:p w14:paraId="240EF561" w14:textId="0A8ABEE7" w:rsidR="00827B55" w:rsidRDefault="00D56DFE" w:rsidP="0E4504C1">
      <w:sdt>
        <w:sdtPr>
          <w:alias w:val="Address"/>
          <w:tag w:val=""/>
          <w:id w:val="-593780209"/>
          <w:placeholder>
            <w:docPart w:val="9FEB5C6F23E1452B865A79A3A4DDB130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3627DC">
            <w:t>253-777-8162</w:t>
          </w:r>
        </w:sdtContent>
      </w:sdt>
      <w:r w:rsidR="00C100BF">
        <w:t xml:space="preserve"> </w:t>
      </w:r>
      <w:r w:rsidR="0E4504C1" w:rsidRPr="00291587">
        <w:rPr>
          <w:rStyle w:val="Hyperlink"/>
          <w:u w:val="none"/>
        </w:rPr>
        <w:t>| </w:t>
      </w:r>
      <w:sdt>
        <w:sdtPr>
          <w:alias w:val="Email"/>
          <w:tag w:val=""/>
          <w:id w:val="-391963670"/>
          <w:placeholder>
            <w:docPart w:val="F7697142F1DD4F91BDE63F8738692FAB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E64CDD" w:rsidRPr="00291587">
            <w:t>rhanna1461@hotmail.com</w:t>
          </w:r>
        </w:sdtContent>
      </w:sdt>
      <w:r w:rsidR="00291587" w:rsidRPr="00291587">
        <w:rPr>
          <w:rStyle w:val="Hyperlink"/>
          <w:u w:val="none"/>
        </w:rPr>
        <w:t xml:space="preserve"> | </w:t>
      </w:r>
      <w:hyperlink r:id="rId9" w:history="1">
        <w:r w:rsidR="00E254B1" w:rsidRPr="004D23E4">
          <w:rPr>
            <w:rStyle w:val="Hyperlink"/>
          </w:rPr>
          <w:t>https://github.com/codingninja84</w:t>
        </w:r>
      </w:hyperlink>
      <w:r w:rsidR="00E254B1" w:rsidRPr="00E254B1">
        <w:rPr>
          <w:rStyle w:val="Hyperlink"/>
          <w:color w:val="39A5B7" w:themeColor="accent1"/>
          <w:u w:val="none"/>
        </w:rPr>
        <w:t xml:space="preserve"> |</w:t>
      </w:r>
      <w:r w:rsidR="00E254B1">
        <w:rPr>
          <w:rStyle w:val="Hyperlink"/>
          <w:color w:val="39A5B7" w:themeColor="accent1"/>
          <w:u w:val="none"/>
        </w:rPr>
        <w:t xml:space="preserve"> </w:t>
      </w:r>
      <w:r w:rsidR="007D6327" w:rsidRPr="007D6327">
        <w:rPr>
          <w:rStyle w:val="Hyperlink"/>
          <w:color w:val="39A5B7" w:themeColor="accent1"/>
          <w:u w:val="none"/>
        </w:rPr>
        <w:t>/in/richard-hanna-30a23048/</w:t>
      </w:r>
    </w:p>
    <w:p w14:paraId="6CE84C8C" w14:textId="77777777" w:rsidR="00827B55" w:rsidRDefault="0E4504C1">
      <w:pPr>
        <w:pStyle w:val="SectionHeading"/>
        <w:spacing w:before="720"/>
      </w:pPr>
      <w:r>
        <w:t>Objective</w:t>
      </w:r>
      <w:bookmarkStart w:id="0" w:name="_GoBack"/>
      <w:bookmarkEnd w:id="0"/>
    </w:p>
    <w:p w14:paraId="26CD8D8C" w14:textId="0AAFED74" w:rsidR="00827B55" w:rsidRDefault="0E4504C1">
      <w:pPr>
        <w:pStyle w:val="ListBullet"/>
      </w:pPr>
      <w:r>
        <w:t>To</w:t>
      </w:r>
      <w:r w:rsidR="00CF69AB">
        <w:t xml:space="preserve"> learn through experience and</w:t>
      </w:r>
      <w:r>
        <w:t xml:space="preserve"> bring a positive, team-oriented attitude </w:t>
      </w:r>
      <w:r w:rsidR="00582E31">
        <w:t>while</w:t>
      </w:r>
      <w:r>
        <w:t xml:space="preserve"> </w:t>
      </w:r>
      <w:r w:rsidR="00582E31">
        <w:t>driving to obtain</w:t>
      </w:r>
      <w:r>
        <w:t xml:space="preserve"> a company’s vision.</w:t>
      </w:r>
    </w:p>
    <w:p w14:paraId="36BC02E9" w14:textId="77777777" w:rsidR="00827B55" w:rsidRDefault="0E4504C1">
      <w:pPr>
        <w:pStyle w:val="SectionHeading"/>
      </w:pPr>
      <w:r>
        <w:t>Education</w:t>
      </w:r>
    </w:p>
    <w:p w14:paraId="15E07DA8" w14:textId="04EEB631" w:rsidR="0E4504C1" w:rsidRDefault="0E4504C1" w:rsidP="0E4504C1">
      <w:pPr>
        <w:pStyle w:val="Subsection"/>
        <w:spacing w:before="100"/>
      </w:pPr>
      <w:r>
        <w:t>Full Stack Development | 2017 | Coding Dojo</w:t>
      </w:r>
    </w:p>
    <w:p w14:paraId="798C4A47" w14:textId="6D0D340C" w:rsidR="0E4504C1" w:rsidRDefault="0E4504C1" w:rsidP="0E4504C1">
      <w:pPr>
        <w:pStyle w:val="ListBullet"/>
      </w:pPr>
      <w:r>
        <w:t xml:space="preserve">Focus: Full Stack Web/iOS application development </w:t>
      </w:r>
    </w:p>
    <w:p w14:paraId="154DD8A4" w14:textId="580B5244" w:rsidR="0E4504C1" w:rsidRDefault="0E4504C1" w:rsidP="0E4504C1">
      <w:pPr>
        <w:pStyle w:val="ListBullet"/>
      </w:pPr>
      <w:r>
        <w:t xml:space="preserve">Related coursework: MEAN, iOS – </w:t>
      </w:r>
      <w:r w:rsidR="005D47D2">
        <w:t>Swift,</w:t>
      </w:r>
      <w:r>
        <w:t xml:space="preserve"> Python, GIT</w:t>
      </w:r>
    </w:p>
    <w:p w14:paraId="2A2BCA2A" w14:textId="1F73FC09" w:rsidR="0E4504C1" w:rsidRPr="00201B4E" w:rsidRDefault="0E4504C1" w:rsidP="0E4504C1">
      <w:pPr>
        <w:pStyle w:val="ListBullet"/>
        <w:rPr>
          <w:color w:val="2A7B88" w:themeColor="accent1" w:themeShade="BF"/>
        </w:rPr>
      </w:pPr>
      <w:r>
        <w:t>Frameworks &amp; DBs</w:t>
      </w:r>
      <w:r w:rsidRPr="00201B4E">
        <w:rPr>
          <w:color w:val="2A7B88" w:themeColor="accent1" w:themeShade="BF"/>
        </w:rPr>
        <w:t xml:space="preserve">: </w:t>
      </w:r>
      <w:r w:rsidRPr="002B37C5">
        <w:rPr>
          <w:color w:val="2A7B88" w:themeColor="accent1" w:themeShade="BF"/>
        </w:rPr>
        <w:t>Angular</w:t>
      </w:r>
      <w:r w:rsidR="00201B4E" w:rsidRPr="002B37C5">
        <w:rPr>
          <w:color w:val="2A7B88" w:themeColor="accent1" w:themeShade="BF"/>
        </w:rPr>
        <w:t>2</w:t>
      </w:r>
      <w:r w:rsidRPr="002B37C5">
        <w:rPr>
          <w:color w:val="2A7B88" w:themeColor="accent1" w:themeShade="BF"/>
        </w:rPr>
        <w:t>,</w:t>
      </w:r>
      <w:r w:rsidR="00201B4E" w:rsidRPr="002B37C5">
        <w:rPr>
          <w:color w:val="2A7B88" w:themeColor="accent1" w:themeShade="BF"/>
        </w:rPr>
        <w:t xml:space="preserve"> Vue.JS,</w:t>
      </w:r>
      <w:r w:rsidRPr="002B37C5">
        <w:rPr>
          <w:color w:val="2A7B88" w:themeColor="accent1" w:themeShade="BF"/>
        </w:rPr>
        <w:t xml:space="preserve"> React, MongoDB, NodeJS, Expre</w:t>
      </w:r>
      <w:r w:rsidR="00CB332E">
        <w:rPr>
          <w:color w:val="2A7B88" w:themeColor="accent1" w:themeShade="BF"/>
        </w:rPr>
        <w:t xml:space="preserve">ss, Django, Flask, MySQL, </w:t>
      </w:r>
      <w:proofErr w:type="spellStart"/>
      <w:r w:rsidR="00CB332E">
        <w:rPr>
          <w:color w:val="2A7B88" w:themeColor="accent1" w:themeShade="BF"/>
        </w:rPr>
        <w:t>xCode</w:t>
      </w:r>
      <w:proofErr w:type="spellEnd"/>
      <w:r w:rsidR="00CB332E">
        <w:rPr>
          <w:color w:val="2A7B88" w:themeColor="accent1" w:themeShade="BF"/>
        </w:rPr>
        <w:t>, Flex-box</w:t>
      </w:r>
    </w:p>
    <w:p w14:paraId="2CA45275" w14:textId="77777777" w:rsidR="005D47D2" w:rsidRDefault="005D47D2" w:rsidP="005D47D2">
      <w:pPr>
        <w:pStyle w:val="ListBullet"/>
        <w:numPr>
          <w:ilvl w:val="0"/>
          <w:numId w:val="0"/>
        </w:numPr>
        <w:ind w:left="144"/>
      </w:pPr>
    </w:p>
    <w:sdt>
      <w:sdtPr>
        <w:rPr>
          <w:b w:val="0"/>
          <w:bCs w:val="0"/>
          <w:caps w:val="0"/>
          <w:color w:val="404040" w:themeColor="text1" w:themeTint="BF"/>
        </w:rPr>
        <w:id w:val="-1106653387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514004892"/>
            <w:placeholder>
              <w:docPart w:val="FB23249820274D119DE1FE476B0F36DA"/>
            </w:placeholder>
            <w15:repeatingSectionItem/>
          </w:sdtPr>
          <w:sdtEndPr/>
          <w:sdtContent>
            <w:p w14:paraId="06BB7291" w14:textId="22CD2700" w:rsidR="005D47D2" w:rsidRDefault="005D47D2" w:rsidP="005D47D2">
              <w:pPr>
                <w:pStyle w:val="Subsection"/>
                <w:spacing w:before="100"/>
              </w:pPr>
              <w:r>
                <w:t>CS Fundamentals| 2</w:t>
              </w:r>
              <w:r w:rsidR="00D77C86">
                <w:t>016</w:t>
              </w:r>
              <w:r>
                <w:t> | hack reactor pREP</w:t>
              </w:r>
            </w:p>
            <w:p w14:paraId="6026C7F7" w14:textId="77777777" w:rsidR="005D47D2" w:rsidRDefault="005D47D2" w:rsidP="005D47D2">
              <w:pPr>
                <w:pStyle w:val="ListBullet"/>
              </w:pPr>
              <w:r>
                <w:t>Focus: CS fundamentals</w:t>
              </w:r>
            </w:p>
            <w:p w14:paraId="4AD23DC6" w14:textId="77777777" w:rsidR="005D47D2" w:rsidRDefault="005D47D2" w:rsidP="005D47D2">
              <w:pPr>
                <w:pStyle w:val="ListBullet"/>
              </w:pPr>
              <w:r>
                <w:t>Language studied: JavaScript</w:t>
              </w:r>
            </w:p>
            <w:p w14:paraId="10D9BCE3" w14:textId="301A67C0" w:rsidR="005D47D2" w:rsidRDefault="005D47D2" w:rsidP="005D47D2">
              <w:pPr>
                <w:pStyle w:val="ListBullet"/>
              </w:pPr>
              <w:r>
                <w:t>Related coursework: closures, scopes, binary searches, data types, algorithms, linked lists, recursion</w:t>
              </w:r>
              <w:r w:rsidR="00201B4E">
                <w:t>, CRUD</w:t>
              </w:r>
            </w:p>
            <w:p w14:paraId="73628846" w14:textId="146C1120" w:rsidR="0E4504C1" w:rsidRDefault="00D56DFE" w:rsidP="005D47D2">
              <w:pPr>
                <w:pStyle w:val="ListBullet"/>
                <w:numPr>
                  <w:ilvl w:val="0"/>
                  <w:numId w:val="0"/>
                </w:numPr>
                <w:ind w:left="144"/>
              </w:pPr>
            </w:p>
          </w:sdtContent>
        </w:sdt>
      </w:sdtContent>
    </w:sdt>
    <w:p w14:paraId="65C87052" w14:textId="77777777" w:rsidR="00827B55" w:rsidRDefault="0E4504C1">
      <w:pPr>
        <w:pStyle w:val="Subsection"/>
        <w:spacing w:before="100"/>
      </w:pPr>
      <w:r>
        <w:t>Web Development | 2015 | Treehouse Academy</w:t>
      </w:r>
    </w:p>
    <w:p w14:paraId="26293AE6" w14:textId="7FB82ABD" w:rsidR="00827B55" w:rsidRDefault="0E4504C1">
      <w:pPr>
        <w:pStyle w:val="ListBullet"/>
      </w:pPr>
      <w:r>
        <w:t>Focus: Front End UI Development</w:t>
      </w:r>
    </w:p>
    <w:p w14:paraId="5E401A89" w14:textId="38356F7D" w:rsidR="005D47D2" w:rsidRPr="00201B4E" w:rsidRDefault="0E4504C1" w:rsidP="005D47D2">
      <w:pPr>
        <w:pStyle w:val="ListBullet"/>
        <w:rPr>
          <w:color w:val="FF0000"/>
        </w:rPr>
      </w:pPr>
      <w:r>
        <w:t xml:space="preserve">Related coursework: </w:t>
      </w:r>
      <w:r w:rsidRPr="00201B4E">
        <w:rPr>
          <w:color w:val="2A7B88" w:themeColor="accent1" w:themeShade="BF"/>
        </w:rPr>
        <w:t xml:space="preserve">CSS3, HTML5, </w:t>
      </w:r>
      <w:r w:rsidR="00A95E68" w:rsidRPr="00201B4E">
        <w:rPr>
          <w:color w:val="2A7B88" w:themeColor="accent1" w:themeShade="BF"/>
        </w:rPr>
        <w:t>JavaScript, jQuery</w:t>
      </w:r>
      <w:r w:rsidRPr="00201B4E">
        <w:rPr>
          <w:color w:val="2A7B88" w:themeColor="accent1" w:themeShade="BF"/>
        </w:rPr>
        <w:t>, NodeJS, Ruby on Rails</w:t>
      </w:r>
      <w:r w:rsidR="00201B4E" w:rsidRPr="00201B4E">
        <w:rPr>
          <w:color w:val="2A7B88" w:themeColor="accent1" w:themeShade="BF"/>
        </w:rPr>
        <w:t>, AJAX</w:t>
      </w:r>
    </w:p>
    <w:p w14:paraId="707A8A0A" w14:textId="2CD43C5A" w:rsidR="00291587" w:rsidRPr="00291587" w:rsidRDefault="0E4504C1" w:rsidP="00A95E68">
      <w:pPr>
        <w:pStyle w:val="SectionHeading"/>
      </w:pPr>
      <w:r>
        <w:t>Languages |</w:t>
      </w:r>
      <w:r w:rsidR="00291587">
        <w:t xml:space="preserve"> Certifications |</w:t>
      </w:r>
      <w:r>
        <w:t xml:space="preserve"> Skills </w:t>
      </w:r>
    </w:p>
    <w:p w14:paraId="64B5F274" w14:textId="516431FF" w:rsidR="0E4504C1" w:rsidRDefault="0E4504C1" w:rsidP="0E4504C1">
      <w:pPr>
        <w:pStyle w:val="Subsection"/>
        <w:spacing w:before="100"/>
      </w:pPr>
      <w:r>
        <w:t>Languages</w:t>
      </w:r>
    </w:p>
    <w:p w14:paraId="1E8FF9BF" w14:textId="63A1EDFE" w:rsidR="0E4504C1" w:rsidRDefault="0E4504C1" w:rsidP="0E4504C1">
      <w:pPr>
        <w:pStyle w:val="ListBullet"/>
        <w:numPr>
          <w:ilvl w:val="0"/>
          <w:numId w:val="0"/>
        </w:numPr>
      </w:pPr>
      <w:r>
        <w:t>JavaScript | Swift | Python | Ruby</w:t>
      </w:r>
    </w:p>
    <w:p w14:paraId="55BEF9DF" w14:textId="0B805A07" w:rsidR="00A95E68" w:rsidRDefault="00A95E68" w:rsidP="0E4504C1">
      <w:pPr>
        <w:pStyle w:val="ListBullet"/>
        <w:numPr>
          <w:ilvl w:val="0"/>
          <w:numId w:val="0"/>
        </w:numPr>
      </w:pPr>
    </w:p>
    <w:p w14:paraId="72ACFD1A" w14:textId="143431A6" w:rsidR="00A95E68" w:rsidRDefault="00A95E68" w:rsidP="00A95E68">
      <w:pPr>
        <w:pStyle w:val="Subsection"/>
        <w:spacing w:before="100"/>
      </w:pPr>
      <w:r>
        <w:t>Certifications</w:t>
      </w:r>
    </w:p>
    <w:p w14:paraId="7176BDDC" w14:textId="03D590C9" w:rsidR="00A95E68" w:rsidRDefault="00A95E68" w:rsidP="00A95E68">
      <w:pPr>
        <w:pStyle w:val="ListBullet"/>
        <w:numPr>
          <w:ilvl w:val="0"/>
          <w:numId w:val="0"/>
        </w:numPr>
      </w:pPr>
      <w:r>
        <w:t>Google Analytics IQ</w:t>
      </w:r>
    </w:p>
    <w:p w14:paraId="57A80CDA" w14:textId="77777777" w:rsidR="0035077C" w:rsidRDefault="0035077C" w:rsidP="0035077C">
      <w:pPr>
        <w:pStyle w:val="Subsection"/>
      </w:pPr>
      <w:r>
        <w:t xml:space="preserve">Software development </w:t>
      </w:r>
    </w:p>
    <w:p w14:paraId="72C0A947" w14:textId="238D3CCB" w:rsidR="0035077C" w:rsidRDefault="0035077C" w:rsidP="0035077C">
      <w:pPr>
        <w:pStyle w:val="ListBullet"/>
      </w:pPr>
      <w:r>
        <w:t xml:space="preserve">I have over 2 years of experience as a front-end developer using JavaScript and an extensive knowledge of multiple programming languages and frameworks, Plus experience with relational + non-relational databases. </w:t>
      </w:r>
    </w:p>
    <w:p w14:paraId="5A88F3EA" w14:textId="4C4BB4E8" w:rsidR="00A95E68" w:rsidRDefault="00A95E68" w:rsidP="0E4504C1">
      <w:pPr>
        <w:pStyle w:val="ListBullet"/>
        <w:numPr>
          <w:ilvl w:val="0"/>
          <w:numId w:val="0"/>
        </w:numPr>
      </w:pPr>
    </w:p>
    <w:p w14:paraId="5AFB403B" w14:textId="4AAD80EE" w:rsidR="0E4504C1" w:rsidRDefault="0E4504C1" w:rsidP="0E4504C1">
      <w:pPr>
        <w:pStyle w:val="Subsection"/>
        <w:spacing w:before="100"/>
      </w:pPr>
      <w:r>
        <w:t>Management</w:t>
      </w:r>
    </w:p>
    <w:p w14:paraId="106DEB44" w14:textId="3BF3207F" w:rsidR="0E4504C1" w:rsidRDefault="0E4504C1" w:rsidP="0E4504C1">
      <w:pPr>
        <w:pStyle w:val="ListBullet"/>
      </w:pPr>
      <w:r>
        <w:t>I have over 6 years of managerial/day-to-day operations experience. Through this I have learned how to lead by example, delegate when needed and handle staff</w:t>
      </w:r>
      <w:r w:rsidR="00EF257A">
        <w:t>ing, scheduling and logi</w:t>
      </w:r>
      <w:r w:rsidR="00C76E2F">
        <w:t xml:space="preserve">stics + </w:t>
      </w:r>
      <w:r>
        <w:t>the ability to teach the fundamentals of interpersonal working relationships</w:t>
      </w:r>
    </w:p>
    <w:p w14:paraId="24AB81CC" w14:textId="763F577B" w:rsidR="00827B55" w:rsidRDefault="0E4504C1">
      <w:pPr>
        <w:pStyle w:val="Subsection"/>
      </w:pPr>
      <w:r>
        <w:t>Customer Service</w:t>
      </w:r>
    </w:p>
    <w:p w14:paraId="1DFA77FC" w14:textId="07C94F67" w:rsidR="00827B55" w:rsidRDefault="0E4504C1" w:rsidP="00A95E68">
      <w:pPr>
        <w:pStyle w:val="ListBullet"/>
      </w:pPr>
      <w:r>
        <w:t xml:space="preserve"> Through previous experience I have learned and taught valuable customer service skills that are important to becoming an ambassador for the company.</w:t>
      </w:r>
    </w:p>
    <w:p w14:paraId="766081F2" w14:textId="6BCBE307" w:rsidR="00C65C3C" w:rsidRDefault="00C65C3C" w:rsidP="00C65C3C">
      <w:pPr>
        <w:pStyle w:val="SectionHeading"/>
      </w:pPr>
      <w:r>
        <w:lastRenderedPageBreak/>
        <w:t>Recent Projects</w:t>
      </w:r>
      <w:r w:rsidR="00DA4B6B">
        <w:t xml:space="preserve"> (Code can be supplied upon request.)</w:t>
      </w:r>
    </w:p>
    <w:p w14:paraId="6F66059D" w14:textId="236FC27B" w:rsidR="00C65C3C" w:rsidRDefault="00C65C3C" w:rsidP="00C65C3C">
      <w:pPr>
        <w:pStyle w:val="Subsection"/>
        <w:spacing w:before="100"/>
      </w:pPr>
      <w:r>
        <w:t>Klinefelter insurance | angular2</w:t>
      </w:r>
      <w:r w:rsidR="00A52D39">
        <w:t xml:space="preserve">, node, express, MongoDB </w:t>
      </w:r>
      <w:r>
        <w:t xml:space="preserve"> | </w:t>
      </w:r>
      <w:r w:rsidR="00A52D39">
        <w:t>STATUS: IN DEVELOPMENT</w:t>
      </w:r>
    </w:p>
    <w:p w14:paraId="37F25D09" w14:textId="4A0E66A2" w:rsidR="00C65C3C" w:rsidRDefault="00BD2F41" w:rsidP="00C65C3C">
      <w:pPr>
        <w:pStyle w:val="ListBullet"/>
      </w:pPr>
      <w:r>
        <w:t>This is a single page</w:t>
      </w:r>
      <w:r w:rsidR="00A52D39">
        <w:t xml:space="preserve"> insurance website for a broker in Tacoma</w:t>
      </w:r>
      <w:r w:rsidR="0050321E">
        <w:t>. C</w:t>
      </w:r>
      <w:r w:rsidR="00A52D39">
        <w:t xml:space="preserve">lients will be able to get quotes for auto, home, life and commercial. Built using the MEAN stack, </w:t>
      </w:r>
      <w:r w:rsidR="0050321E">
        <w:t>it is</w:t>
      </w:r>
      <w:r w:rsidR="00A52D39">
        <w:t xml:space="preserve"> using additional modules and technologies, such as: Angular Animations, Flex-box, Semantic UI, Node Mailer (smtp), Google Maps API, </w:t>
      </w:r>
      <w:proofErr w:type="spellStart"/>
      <w:r w:rsidR="00A52D39">
        <w:t>Lexbot</w:t>
      </w:r>
      <w:proofErr w:type="spellEnd"/>
      <w:r w:rsidR="00A52D39">
        <w:t xml:space="preserve"> (chat), Google News API (self-sufficient blog),</w:t>
      </w:r>
      <w:r w:rsidR="002B45C6">
        <w:t xml:space="preserve"> Google Analytics,</w:t>
      </w:r>
      <w:r w:rsidR="00A52D39">
        <w:t xml:space="preserve"> </w:t>
      </w:r>
      <w:r w:rsidR="00DA4B6B">
        <w:t xml:space="preserve">Sockets and more. </w:t>
      </w:r>
      <w:r w:rsidR="00A758B1">
        <w:t>It will be launched using AWS and Ubuntu.</w:t>
      </w:r>
    </w:p>
    <w:p w14:paraId="67E7E5A1" w14:textId="5DA64A56" w:rsidR="00C65C3C" w:rsidRDefault="00DA4B6B" w:rsidP="00C65C3C">
      <w:pPr>
        <w:pStyle w:val="Subsection"/>
        <w:spacing w:before="100"/>
      </w:pPr>
      <w:r>
        <w:t>East Pierce County Fire Department</w:t>
      </w:r>
      <w:r w:rsidR="00C65C3C">
        <w:t> | </w:t>
      </w:r>
      <w:r>
        <w:t>React Native</w:t>
      </w:r>
      <w:r w:rsidR="002B45C6">
        <w:t>, node, express</w:t>
      </w:r>
      <w:r w:rsidR="00C65C3C">
        <w:t xml:space="preserve"> | </w:t>
      </w:r>
      <w:r>
        <w:t>Status: In development</w:t>
      </w:r>
    </w:p>
    <w:p w14:paraId="466136A4" w14:textId="54C537B3" w:rsidR="00C65C3C" w:rsidRDefault="00DA4B6B" w:rsidP="00C65C3C">
      <w:pPr>
        <w:pStyle w:val="ListBullet"/>
      </w:pPr>
      <w:r>
        <w:t>Using React Native, I am building a cross-platform native app for the Chaplain’s Division. It has React-Native-Messaging, Google Geo-Codi</w:t>
      </w:r>
      <w:r w:rsidR="002B45C6">
        <w:t>ng for responding to incidents and contact information for Chaplains within the network.</w:t>
      </w:r>
    </w:p>
    <w:p w14:paraId="1A7A13A9" w14:textId="1C1DAB8C" w:rsidR="00C65C3C" w:rsidRDefault="002B45C6" w:rsidP="00C65C3C">
      <w:pPr>
        <w:pStyle w:val="Subsection"/>
        <w:spacing w:before="100"/>
      </w:pPr>
      <w:r>
        <w:t>rhux</w:t>
      </w:r>
      <w:r w:rsidR="00C65C3C">
        <w:t> | </w:t>
      </w:r>
      <w:r>
        <w:t>angular2,</w:t>
      </w:r>
      <w:r w:rsidR="00C65C3C">
        <w:t> </w:t>
      </w:r>
      <w:r>
        <w:t>node, express, MongoDB</w:t>
      </w:r>
      <w:r w:rsidR="009572D1">
        <w:t>, photoshop</w:t>
      </w:r>
      <w:r>
        <w:t xml:space="preserve">  </w:t>
      </w:r>
      <w:r w:rsidR="00C65C3C">
        <w:t>| </w:t>
      </w:r>
      <w:r>
        <w:t>status: in development</w:t>
      </w:r>
    </w:p>
    <w:p w14:paraId="58510B51" w14:textId="0D2FA733" w:rsidR="00C65C3C" w:rsidRDefault="002B45C6" w:rsidP="00C65C3C">
      <w:pPr>
        <w:pStyle w:val="ListBullet"/>
      </w:pPr>
      <w:r>
        <w:t xml:space="preserve">Rebranding my freelance website. This will have the ability to get quotes and make purchases through the Stripe API. With similar technologies as Klinefelter, this is site will also be </w:t>
      </w:r>
      <w:r w:rsidR="0050321E">
        <w:t>secure with HTTPS</w:t>
      </w:r>
      <w:r>
        <w:t xml:space="preserve"> and various types of validations.  Users can log in and make payments, submit support tickets and manage their accounts through a unique dashboard. </w:t>
      </w:r>
      <w:r w:rsidR="00A758B1">
        <w:t xml:space="preserve"> It will be launched using AWS and Ubuntu.</w:t>
      </w:r>
    </w:p>
    <w:sdt>
      <w:sdtPr>
        <w:rPr>
          <w:b w:val="0"/>
          <w:bCs w:val="0"/>
          <w:caps w:val="0"/>
          <w:color w:val="404040" w:themeColor="text1" w:themeTint="BF"/>
        </w:rPr>
        <w:id w:val="-792671942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367111174"/>
            <w:placeholder>
              <w:docPart w:val="4713A3323F6444B2847F4D7F1856C90E"/>
            </w:placeholder>
            <w15:repeatingSectionItem/>
          </w:sdtPr>
          <w:sdtEndPr/>
          <w:sdtContent>
            <w:p w14:paraId="382C02DC" w14:textId="5BFE72ED" w:rsidR="00C65C3C" w:rsidRDefault="002B45C6" w:rsidP="00C65C3C">
              <w:pPr>
                <w:pStyle w:val="Subsection"/>
              </w:pPr>
              <w:r>
                <w:t>sarda</w:t>
              </w:r>
              <w:r w:rsidR="00C65C3C">
                <w:t xml:space="preserve"> </w:t>
              </w:r>
              <w:r>
                <w:t>wholesale</w:t>
              </w:r>
              <w:r w:rsidR="00C65C3C">
                <w:t xml:space="preserve"> </w:t>
              </w:r>
              <w:r>
                <w:t>jewlers</w:t>
              </w:r>
              <w:r w:rsidR="00C65C3C">
                <w:t> | </w:t>
              </w:r>
              <w:r>
                <w:t xml:space="preserve">wordpress, </w:t>
              </w:r>
              <w:r w:rsidR="00A758B1">
                <w:t>javascript</w:t>
              </w:r>
              <w:r w:rsidR="009572D1">
                <w:t>, Photoshop</w:t>
              </w:r>
              <w:r w:rsidR="00C65C3C">
                <w:t> | </w:t>
              </w:r>
              <w:r w:rsidR="00A758B1">
                <w:t>status: deployed</w:t>
              </w:r>
            </w:p>
            <w:p w14:paraId="0B7682FF" w14:textId="1B0F2DCE" w:rsidR="00C65C3C" w:rsidRDefault="00A758B1" w:rsidP="00C65C3C">
              <w:pPr>
                <w:pStyle w:val="ListBullet"/>
              </w:pPr>
              <w:r>
                <w:t xml:space="preserve">Designed from the ground up, this was an E-commerce site for a company called </w:t>
              </w:r>
              <w:proofErr w:type="spellStart"/>
              <w:r>
                <w:t>Sarda</w:t>
              </w:r>
              <w:proofErr w:type="spellEnd"/>
              <w:r>
                <w:t>, an international wholesale jeweler based in Puyallup.</w:t>
              </w:r>
              <w:r w:rsidR="009572D1">
                <w:t xml:space="preserve"> I edited over 5000 product photos in Photoshop. </w:t>
              </w:r>
              <w:r>
                <w:t xml:space="preserve">This site was built using </w:t>
              </w:r>
              <w:proofErr w:type="spellStart"/>
              <w:r>
                <w:t>Wordpress</w:t>
              </w:r>
              <w:proofErr w:type="spellEnd"/>
              <w:r>
                <w:t xml:space="preserve"> and has various Woo-Commerce and UPS plugins for handling shipping and payments. The site was secured using HTTPS and Site-Lock. There was a custom-built event calendar using JavaScript that is no longer used.</w:t>
              </w: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121908978"/>
            <w:placeholder>
              <w:docPart w:val="96A2E53B2E0C402FB7DA0765C39E569B"/>
            </w:placeholder>
            <w15:repeatingSectionItem/>
          </w:sdtPr>
          <w:sdtEndPr/>
          <w:sdtContent>
            <w:p w14:paraId="5C8C38A4" w14:textId="46C07369" w:rsidR="00C65C3C" w:rsidRDefault="00A758B1" w:rsidP="00C65C3C">
              <w:pPr>
                <w:pStyle w:val="Subsection"/>
              </w:pPr>
              <w:r>
                <w:t>Calvary Community Church</w:t>
              </w:r>
              <w:r w:rsidR="00C65C3C">
                <w:t> | </w:t>
              </w:r>
              <w:r>
                <w:t>Wordpress</w:t>
              </w:r>
              <w:r w:rsidR="009572D1">
                <w:t xml:space="preserve">, photoshop </w:t>
              </w:r>
              <w:r w:rsidR="00C65C3C">
                <w:t>| </w:t>
              </w:r>
              <w:r>
                <w:t>status</w:t>
              </w:r>
              <w:r w:rsidR="009572D1">
                <w:t>:</w:t>
              </w:r>
              <w:r>
                <w:t xml:space="preserve"> deployed</w:t>
              </w:r>
            </w:p>
            <w:p w14:paraId="01DC8489" w14:textId="25B6AFF6" w:rsidR="00C65C3C" w:rsidRPr="009572D1" w:rsidRDefault="00A758B1" w:rsidP="00C65C3C">
              <w:pPr>
                <w:pStyle w:val="ListBullet"/>
                <w:rPr>
                  <w:color w:val="4D4D4D" w:themeColor="text2"/>
                </w:rPr>
              </w:pPr>
              <w:r>
                <w:rPr>
                  <w:color w:val="4D4D4D" w:themeColor="text2"/>
                </w:rPr>
                <w:t xml:space="preserve">Using </w:t>
              </w:r>
              <w:proofErr w:type="spellStart"/>
              <w:r>
                <w:rPr>
                  <w:color w:val="4D4D4D" w:themeColor="text2"/>
                </w:rPr>
                <w:t>Wordpress</w:t>
              </w:r>
              <w:proofErr w:type="spellEnd"/>
              <w:r>
                <w:rPr>
                  <w:color w:val="4D4D4D" w:themeColor="text2"/>
                </w:rPr>
                <w:t xml:space="preserve"> and the X-Theme, this was built for a large 4000</w:t>
              </w:r>
              <w:r w:rsidR="009572D1">
                <w:rPr>
                  <w:color w:val="4D4D4D" w:themeColor="text2"/>
                </w:rPr>
                <w:t xml:space="preserve"> </w:t>
              </w:r>
              <w:r>
                <w:rPr>
                  <w:color w:val="4D4D4D" w:themeColor="text2"/>
                </w:rPr>
                <w:t xml:space="preserve">member church in Sumner. They have </w:t>
              </w:r>
              <w:r w:rsidR="009572D1">
                <w:rPr>
                  <w:color w:val="4D4D4D" w:themeColor="text2"/>
                </w:rPr>
                <w:t xml:space="preserve">over 15 different ministries, each with their own page. I created the primary logo the church is now using, as well as editing various photos and logos in Photoshop. </w:t>
              </w:r>
            </w:p>
          </w:sdtContent>
        </w:sdt>
      </w:sdtContent>
    </w:sdt>
    <w:p w14:paraId="720C8738" w14:textId="6A8CC8F7" w:rsidR="0E4504C1" w:rsidRDefault="0E4504C1" w:rsidP="00ED0024">
      <w:pPr>
        <w:pStyle w:val="SectionHeading"/>
      </w:pPr>
      <w:r>
        <w:t>Experience</w:t>
      </w:r>
    </w:p>
    <w:p w14:paraId="07823DA0" w14:textId="77777777" w:rsidR="0035077C" w:rsidRDefault="0035077C" w:rsidP="0035077C">
      <w:pPr>
        <w:pStyle w:val="Subsection"/>
        <w:spacing w:before="100"/>
      </w:pPr>
      <w:r>
        <w:t>Freelance Developer | Made Seattle | 2015-Current</w:t>
      </w:r>
    </w:p>
    <w:p w14:paraId="18A36807" w14:textId="66386F20" w:rsidR="0035077C" w:rsidRDefault="0035077C" w:rsidP="0035077C">
      <w:pPr>
        <w:pStyle w:val="ListBullet"/>
      </w:pPr>
      <w:r>
        <w:t xml:space="preserve">Using tools such as </w:t>
      </w:r>
      <w:proofErr w:type="spellStart"/>
      <w:r>
        <w:t>Wordpress</w:t>
      </w:r>
      <w:proofErr w:type="spellEnd"/>
      <w:r>
        <w:t>, Google Analytics, Photoshop, and Muse I built a total of 5 websites for small businesses around the South Sound. Through this, I learned that coding is my passion and have since become fixated on becoming a Full-stack engineer.</w:t>
      </w:r>
    </w:p>
    <w:p w14:paraId="2B122A3A" w14:textId="1093FED2" w:rsidR="0E4504C1" w:rsidRDefault="0E4504C1" w:rsidP="0E4504C1">
      <w:pPr>
        <w:pStyle w:val="Subsection"/>
        <w:spacing w:before="100"/>
      </w:pPr>
      <w:r>
        <w:t>Administrative Support | Service Master | 2016-2017</w:t>
      </w:r>
    </w:p>
    <w:p w14:paraId="5A4B96AB" w14:textId="290FE9BF" w:rsidR="0035077C" w:rsidRDefault="00357F82" w:rsidP="0035077C">
      <w:pPr>
        <w:pStyle w:val="ListBullet"/>
      </w:pPr>
      <w:r>
        <w:t>My primary tasks were data entry,</w:t>
      </w:r>
      <w:r w:rsidR="00A95E68">
        <w:t xml:space="preserve"> insurance estimate </w:t>
      </w:r>
      <w:r>
        <w:t>analysis/QA and writing, disaster inventory, insurance program liaison and customer service. I was also the point person for integrating an email parsing application to extract text and embed in a customer’s file, plus creating an online form for insurance adjusters to submit a new claim.</w:t>
      </w:r>
    </w:p>
    <w:p w14:paraId="27EAD7CD" w14:textId="06893F3C" w:rsidR="00827B55" w:rsidRDefault="0E4504C1">
      <w:pPr>
        <w:pStyle w:val="Subsection"/>
        <w:spacing w:before="100"/>
      </w:pPr>
      <w:r>
        <w:t>Assistant Manager | Smart Start | 2012-2016</w:t>
      </w:r>
    </w:p>
    <w:p w14:paraId="7765ACDC" w14:textId="07FC730D" w:rsidR="00827B55" w:rsidRDefault="0E4504C1" w:rsidP="00714032">
      <w:pPr>
        <w:pStyle w:val="ListBullet"/>
      </w:pPr>
      <w:r>
        <w:t>Smart Start is a DUI interlock company. My role was to ensure that shops were following current RCW &amp; WAC laws laid out by the State Legislature and State Patrol. I h</w:t>
      </w:r>
      <w:r w:rsidR="004B55F6">
        <w:t>ave 13 service centers that I was</w:t>
      </w:r>
      <w:r>
        <w:t xml:space="preserve"> accountable for and my secondary responsibilities </w:t>
      </w:r>
      <w:r w:rsidR="004B55F6">
        <w:t>were</w:t>
      </w:r>
      <w:r>
        <w:t xml:space="preserve"> to; train technicians, perform shop inspe</w:t>
      </w:r>
      <w:r w:rsidR="00EF257A">
        <w:t>ctions, handle staffing, hiring</w:t>
      </w:r>
      <w:r>
        <w:t xml:space="preserve"> and shop logistics.</w:t>
      </w:r>
    </w:p>
    <w:sdt>
      <w:sdtPr>
        <w:rPr>
          <w:b w:val="0"/>
          <w:bCs w:val="0"/>
          <w:caps w:val="0"/>
          <w:color w:val="404040" w:themeColor="text1" w:themeTint="BF"/>
        </w:rPr>
        <w:id w:val="417760904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773932447"/>
            <w:placeholder>
              <w:docPart w:val="C9315FC34E29458083CDF5246156B3D6"/>
            </w:placeholder>
            <w15:repeatingSectionItem/>
          </w:sdtPr>
          <w:sdtEndPr/>
          <w:sdtContent>
            <w:p w14:paraId="12A56883" w14:textId="77777777" w:rsidR="00827B55" w:rsidRDefault="0E4504C1">
              <w:pPr>
                <w:pStyle w:val="Subsection"/>
              </w:pPr>
              <w:r>
                <w:t>Patient Transport Tech | UC San diego medical center | 2011-2012</w:t>
              </w:r>
            </w:p>
            <w:p w14:paraId="6EA73557" w14:textId="5249337B" w:rsidR="00714032" w:rsidRDefault="0E4504C1" w:rsidP="00CB3A34">
              <w:pPr>
                <w:pStyle w:val="ListBullet"/>
              </w:pPr>
              <w:r>
                <w:t>I work</w:t>
              </w:r>
              <w:r w:rsidR="00357F82">
                <w:t>ed</w:t>
              </w:r>
              <w:r>
                <w:t xml:space="preserve"> in a “CARE FIRST” cancer </w:t>
              </w:r>
              <w:r w:rsidR="00357F82">
                <w:t>facility</w:t>
              </w:r>
              <w:r>
                <w:t xml:space="preserve"> and level 1 trauma center providing care &amp; transportation for patients to/from their appointments. Ensuring that all OSHA safety standards were being followed. I was responsible for moving hospital equipment such as, IV’S,</w:t>
              </w:r>
              <w:r w:rsidR="00A95E68">
                <w:t xml:space="preserve"> </w:t>
              </w:r>
              <w:r w:rsidR="00EF257A">
                <w:t>beds</w:t>
              </w:r>
              <w:r>
                <w:t xml:space="preserve"> and wheelchairs.</w:t>
              </w: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222288972"/>
            <w:placeholder>
              <w:docPart w:val="CDEBBF4D85854526BC96DAC1B1889A64"/>
            </w:placeholder>
            <w15:repeatingSectionItem/>
          </w:sdtPr>
          <w:sdtEndPr/>
          <w:sdtContent>
            <w:p w14:paraId="1FB63CF3" w14:textId="77777777" w:rsidR="00DC5CE4" w:rsidRDefault="0E4504C1">
              <w:pPr>
                <w:pStyle w:val="Subsection"/>
              </w:pPr>
              <w:r>
                <w:t>Property inspections | Hellickson REAL ESTATE| 2009-2011</w:t>
              </w:r>
            </w:p>
            <w:p w14:paraId="2D4CF0F3" w14:textId="37975C55" w:rsidR="00DC5CE4" w:rsidRPr="00291587" w:rsidRDefault="0E4504C1" w:rsidP="0E4504C1">
              <w:pPr>
                <w:pStyle w:val="ListBullet"/>
                <w:rPr>
                  <w:color w:val="4D4D4D" w:themeColor="text2"/>
                </w:rPr>
              </w:pPr>
              <w:r w:rsidRPr="00291587">
                <w:rPr>
                  <w:color w:val="4D4D4D" w:themeColor="text2"/>
                </w:rPr>
                <w:t>My primary function was to inspect foreclosed property and evaluate damage and potential repair cost. Through this I learned valuable quality inspection sk</w:t>
              </w:r>
              <w:r w:rsidR="00FB6C90">
                <w:rPr>
                  <w:color w:val="4D4D4D" w:themeColor="text2"/>
                </w:rPr>
                <w:t>ills that helped form the inheren</w:t>
              </w:r>
              <w:r w:rsidRPr="00291587">
                <w:rPr>
                  <w:color w:val="4D4D4D" w:themeColor="text2"/>
                </w:rPr>
                <w:t>t value maintaining a standard. This position helped prime me for</w:t>
              </w:r>
              <w:r w:rsidR="00EF257A">
                <w:rPr>
                  <w:color w:val="4D4D4D" w:themeColor="text2"/>
                </w:rPr>
                <w:t xml:space="preserve"> understanding what quality is and</w:t>
              </w:r>
              <w:r w:rsidRPr="00291587">
                <w:rPr>
                  <w:color w:val="4D4D4D" w:themeColor="text2"/>
                </w:rPr>
                <w:t xml:space="preserve"> how to maintain it.</w:t>
              </w:r>
            </w:p>
            <w:p w14:paraId="40079997" w14:textId="4DA3C98F" w:rsidR="00DC5CE4" w:rsidRPr="00291587" w:rsidRDefault="00D56DFE" w:rsidP="00291587">
              <w:pPr>
                <w:pStyle w:val="ListBullet"/>
                <w:numPr>
                  <w:ilvl w:val="0"/>
                  <w:numId w:val="0"/>
                </w:numPr>
                <w:ind w:left="144"/>
              </w:pPr>
            </w:p>
          </w:sdtContent>
        </w:sdt>
      </w:sdtContent>
    </w:sdt>
    <w:p w14:paraId="7E9C0B1F" w14:textId="77777777" w:rsidR="00DC5CE4" w:rsidRPr="00DC5CE4" w:rsidRDefault="0E4504C1" w:rsidP="00DC5CE4">
      <w:pPr>
        <w:pStyle w:val="SectionHeading"/>
      </w:pPr>
      <w:r>
        <w:t xml:space="preserve">References </w:t>
      </w:r>
    </w:p>
    <w:p w14:paraId="4363993A" w14:textId="5DCDD330" w:rsidR="00DC5CE4" w:rsidRDefault="0E4504C1" w:rsidP="00DC5CE4">
      <w:pPr>
        <w:pStyle w:val="Subsection"/>
        <w:spacing w:before="100"/>
      </w:pPr>
      <w:r>
        <w:t xml:space="preserve">Steve Luce | </w:t>
      </w:r>
      <w:r w:rsidR="0035077C">
        <w:t>West Coast</w:t>
      </w:r>
      <w:r>
        <w:t xml:space="preserve"> Regional director for smart start</w:t>
      </w:r>
    </w:p>
    <w:p w14:paraId="5EFA0E60" w14:textId="77777777" w:rsidR="00DC5CE4" w:rsidRDefault="00DC5CE4" w:rsidP="00DC5CE4">
      <w:pPr>
        <w:pStyle w:val="Subsection"/>
        <w:numPr>
          <w:ilvl w:val="0"/>
          <w:numId w:val="9"/>
        </w:numPr>
        <w:spacing w:before="100"/>
        <w:rPr>
          <w:b w:val="0"/>
          <w:bCs w:val="0"/>
        </w:rPr>
      </w:pPr>
      <w:r>
        <w:rPr>
          <w:b w:val="0"/>
          <w:bCs w:val="0"/>
        </w:rPr>
        <w:t>253-508-2270</w:t>
      </w:r>
      <w:r>
        <w:rPr>
          <w:b w:val="0"/>
        </w:rPr>
        <w:tab/>
      </w:r>
    </w:p>
    <w:p w14:paraId="3A065D94" w14:textId="77777777" w:rsidR="00DC5CE4" w:rsidRPr="00DC5CE4" w:rsidRDefault="0E4504C1" w:rsidP="00DC5CE4">
      <w:pPr>
        <w:pStyle w:val="Subsection"/>
        <w:numPr>
          <w:ilvl w:val="0"/>
          <w:numId w:val="9"/>
        </w:numPr>
        <w:spacing w:before="100"/>
        <w:rPr>
          <w:b w:val="0"/>
          <w:bCs w:val="0"/>
        </w:rPr>
      </w:pPr>
      <w:r>
        <w:rPr>
          <w:b w:val="0"/>
          <w:bCs w:val="0"/>
        </w:rPr>
        <w:t>STEVE.LUCE@SMARTSTARTINC.COM</w:t>
      </w:r>
    </w:p>
    <w:p w14:paraId="2140D567" w14:textId="4F51DC74" w:rsidR="00DC5CE4" w:rsidRDefault="0E4504C1" w:rsidP="00DC5CE4">
      <w:pPr>
        <w:pStyle w:val="Subsection"/>
        <w:spacing w:before="100"/>
      </w:pPr>
      <w:r>
        <w:t>Doug Roske | it coordinator for Washington charter schools</w:t>
      </w:r>
    </w:p>
    <w:p w14:paraId="4F4793B4" w14:textId="77777777" w:rsidR="00241F45" w:rsidRDefault="0E4504C1" w:rsidP="00241F45">
      <w:pPr>
        <w:pStyle w:val="Subsection"/>
        <w:numPr>
          <w:ilvl w:val="0"/>
          <w:numId w:val="9"/>
        </w:numPr>
        <w:spacing w:before="100"/>
        <w:rPr>
          <w:b w:val="0"/>
          <w:bCs w:val="0"/>
        </w:rPr>
      </w:pPr>
      <w:r>
        <w:rPr>
          <w:b w:val="0"/>
          <w:bCs w:val="0"/>
        </w:rPr>
        <w:t>253-380-5337</w:t>
      </w:r>
    </w:p>
    <w:p w14:paraId="07FA3E94" w14:textId="77777777" w:rsidR="00241F45" w:rsidRDefault="0E4504C1" w:rsidP="00241F45">
      <w:pPr>
        <w:pStyle w:val="Subsection"/>
        <w:numPr>
          <w:ilvl w:val="0"/>
          <w:numId w:val="9"/>
        </w:numPr>
        <w:spacing w:before="100"/>
        <w:rPr>
          <w:b w:val="0"/>
          <w:bCs w:val="0"/>
        </w:rPr>
      </w:pPr>
      <w:r>
        <w:rPr>
          <w:b w:val="0"/>
          <w:bCs w:val="0"/>
        </w:rPr>
        <w:t>goducks155@gmail.com</w:t>
      </w:r>
    </w:p>
    <w:p w14:paraId="263F739B" w14:textId="77777777" w:rsidR="00241F45" w:rsidRDefault="0E4504C1" w:rsidP="00241F45">
      <w:pPr>
        <w:pStyle w:val="Subsection"/>
        <w:spacing w:before="100"/>
      </w:pPr>
      <w:r>
        <w:t>kevin barringer | worship pastor for calvary community church in sumner</w:t>
      </w:r>
    </w:p>
    <w:p w14:paraId="6B42D1DB" w14:textId="77777777" w:rsidR="00241F45" w:rsidRDefault="0E4504C1" w:rsidP="00241F45">
      <w:pPr>
        <w:pStyle w:val="Subsection"/>
        <w:numPr>
          <w:ilvl w:val="0"/>
          <w:numId w:val="9"/>
        </w:numPr>
        <w:spacing w:before="100"/>
        <w:rPr>
          <w:b w:val="0"/>
          <w:bCs w:val="0"/>
        </w:rPr>
      </w:pPr>
      <w:r>
        <w:rPr>
          <w:b w:val="0"/>
          <w:bCs w:val="0"/>
        </w:rPr>
        <w:t>253-777-8965</w:t>
      </w:r>
    </w:p>
    <w:p w14:paraId="7D79A282" w14:textId="5D04454C" w:rsidR="00241F45" w:rsidRDefault="00D56DFE" w:rsidP="00241F45">
      <w:pPr>
        <w:pStyle w:val="Subsection"/>
        <w:numPr>
          <w:ilvl w:val="0"/>
          <w:numId w:val="9"/>
        </w:numPr>
        <w:spacing w:before="100"/>
        <w:rPr>
          <w:b w:val="0"/>
          <w:bCs w:val="0"/>
        </w:rPr>
      </w:pPr>
      <w:hyperlink r:id="rId10" w:history="1">
        <w:r w:rsidR="00671A38" w:rsidRPr="003C603D">
          <w:rPr>
            <w:rStyle w:val="Hyperlink"/>
          </w:rPr>
          <w:t>kevin@wearecalvary.com</w:t>
        </w:r>
      </w:hyperlink>
    </w:p>
    <w:p w14:paraId="0B80CDBC" w14:textId="77777777" w:rsidR="00671A38" w:rsidRDefault="00671A38" w:rsidP="00671A38">
      <w:pPr>
        <w:pStyle w:val="Subsection"/>
        <w:spacing w:before="100"/>
      </w:pPr>
      <w:r>
        <w:t>jANYL Sherman| Owner of sarda jewelers</w:t>
      </w:r>
    </w:p>
    <w:p w14:paraId="67614F68" w14:textId="77777777" w:rsidR="00671A38" w:rsidRDefault="00671A38" w:rsidP="00671A38">
      <w:pPr>
        <w:pStyle w:val="Subsection"/>
        <w:numPr>
          <w:ilvl w:val="0"/>
          <w:numId w:val="9"/>
        </w:numPr>
        <w:spacing w:before="100"/>
        <w:rPr>
          <w:b w:val="0"/>
        </w:rPr>
      </w:pPr>
      <w:r>
        <w:rPr>
          <w:b w:val="0"/>
        </w:rPr>
        <w:t>253-370-6811</w:t>
      </w:r>
    </w:p>
    <w:p w14:paraId="1B3025C5" w14:textId="77777777" w:rsidR="00671A38" w:rsidRDefault="00671A38" w:rsidP="00671A38">
      <w:pPr>
        <w:pStyle w:val="Subsection"/>
        <w:numPr>
          <w:ilvl w:val="0"/>
          <w:numId w:val="9"/>
        </w:numPr>
        <w:spacing w:before="100"/>
        <w:rPr>
          <w:b w:val="0"/>
        </w:rPr>
      </w:pPr>
      <w:r>
        <w:rPr>
          <w:b w:val="0"/>
        </w:rPr>
        <w:t>Janyl@sarda.com</w:t>
      </w:r>
    </w:p>
    <w:p w14:paraId="31D11514" w14:textId="77777777" w:rsidR="00671A38" w:rsidRPr="00DC5CE4" w:rsidRDefault="00671A38" w:rsidP="00671A38">
      <w:pPr>
        <w:pStyle w:val="Subsection"/>
        <w:spacing w:before="100"/>
        <w:ind w:left="360"/>
        <w:rPr>
          <w:b w:val="0"/>
          <w:bCs w:val="0"/>
        </w:rPr>
      </w:pPr>
    </w:p>
    <w:p w14:paraId="3E5C616B" w14:textId="77777777" w:rsidR="00DC5CE4" w:rsidRDefault="00DC5CE4" w:rsidP="00DC5CE4">
      <w:pPr>
        <w:pStyle w:val="Subsection"/>
        <w:spacing w:before="100"/>
        <w:rPr>
          <w:b w:val="0"/>
        </w:rPr>
      </w:pPr>
    </w:p>
    <w:p w14:paraId="096F5006" w14:textId="67E9E7B8" w:rsidR="00DC5CE4" w:rsidRDefault="00DC5CE4" w:rsidP="00241F45">
      <w:pPr>
        <w:pStyle w:val="ListBullet"/>
        <w:numPr>
          <w:ilvl w:val="0"/>
          <w:numId w:val="0"/>
        </w:numPr>
      </w:pPr>
    </w:p>
    <w:sectPr w:rsidR="00DC5CE4">
      <w:footerReference w:type="default" r:id="rId11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BA22EB" w14:textId="77777777" w:rsidR="00D56DFE" w:rsidRDefault="00D56DFE">
      <w:pPr>
        <w:spacing w:after="0"/>
      </w:pPr>
      <w:r>
        <w:separator/>
      </w:r>
    </w:p>
  </w:endnote>
  <w:endnote w:type="continuationSeparator" w:id="0">
    <w:p w14:paraId="28B1015D" w14:textId="77777777" w:rsidR="00D56DFE" w:rsidRDefault="00D56D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ACC99" w14:textId="2DD10B83" w:rsidR="00E64CDD" w:rsidRDefault="0E4504C1">
    <w:pPr>
      <w:pStyle w:val="Footer"/>
    </w:pPr>
    <w:r>
      <w:t xml:space="preserve">Page </w:t>
    </w:r>
    <w:r w:rsidR="3AE3A5CD" w:rsidRPr="0E4504C1">
      <w:rPr>
        <w:noProof/>
      </w:rPr>
      <w:fldChar w:fldCharType="begin"/>
    </w:r>
    <w:r w:rsidR="3AE3A5CD" w:rsidRPr="0E4504C1">
      <w:rPr>
        <w:noProof/>
      </w:rPr>
      <w:instrText xml:space="preserve"> PAGE   \* MERGEFORMAT </w:instrText>
    </w:r>
    <w:r w:rsidR="3AE3A5CD" w:rsidRPr="0E4504C1">
      <w:rPr>
        <w:noProof/>
      </w:rPr>
      <w:fldChar w:fldCharType="separate"/>
    </w:r>
    <w:r w:rsidR="007D6327">
      <w:rPr>
        <w:noProof/>
      </w:rPr>
      <w:t>3</w:t>
    </w:r>
    <w:r w:rsidR="3AE3A5CD" w:rsidRPr="0E4504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535BE6" w14:textId="77777777" w:rsidR="00D56DFE" w:rsidRDefault="00D56DFE">
      <w:pPr>
        <w:spacing w:after="0"/>
      </w:pPr>
      <w:r>
        <w:separator/>
      </w:r>
    </w:p>
  </w:footnote>
  <w:footnote w:type="continuationSeparator" w:id="0">
    <w:p w14:paraId="711E18DF" w14:textId="77777777" w:rsidR="00D56DFE" w:rsidRDefault="00D56D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96EC194"/>
    <w:lvl w:ilvl="0">
      <w:start w:val="1"/>
      <w:numFmt w:val="bullet"/>
      <w:pStyle w:val="List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color w:val="auto"/>
      </w:rPr>
    </w:lvl>
  </w:abstractNum>
  <w:abstractNum w:abstractNumId="1" w15:restartNumberingAfterBreak="0">
    <w:nsid w:val="04822FC8"/>
    <w:multiLevelType w:val="hybridMultilevel"/>
    <w:tmpl w:val="98F8D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15C22"/>
    <w:multiLevelType w:val="hybridMultilevel"/>
    <w:tmpl w:val="9410C34C"/>
    <w:lvl w:ilvl="0" w:tplc="F44A6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5891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DA2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700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6AF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CAB0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B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1C60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2AA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C4A77"/>
    <w:multiLevelType w:val="hybridMultilevel"/>
    <w:tmpl w:val="FBEE5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B169A"/>
    <w:multiLevelType w:val="hybridMultilevel"/>
    <w:tmpl w:val="75F6F160"/>
    <w:lvl w:ilvl="0" w:tplc="6F987A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F23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B66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3462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1CD3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D2F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BE7F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76B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A8F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63CBF"/>
    <w:multiLevelType w:val="hybridMultilevel"/>
    <w:tmpl w:val="3E5CD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96BD7"/>
    <w:multiLevelType w:val="hybridMultilevel"/>
    <w:tmpl w:val="C066927E"/>
    <w:lvl w:ilvl="0" w:tplc="86168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989C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6EBF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12D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949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CAD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4AA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DCA2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488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CDD"/>
    <w:rsid w:val="00057952"/>
    <w:rsid w:val="000F3F6A"/>
    <w:rsid w:val="00142A2C"/>
    <w:rsid w:val="001B498D"/>
    <w:rsid w:val="00201B4E"/>
    <w:rsid w:val="00241F45"/>
    <w:rsid w:val="00291587"/>
    <w:rsid w:val="002B37C5"/>
    <w:rsid w:val="002B45C6"/>
    <w:rsid w:val="00306241"/>
    <w:rsid w:val="0035077C"/>
    <w:rsid w:val="00357F82"/>
    <w:rsid w:val="003627DC"/>
    <w:rsid w:val="004A5B9F"/>
    <w:rsid w:val="004B55F6"/>
    <w:rsid w:val="0050321E"/>
    <w:rsid w:val="00582E31"/>
    <w:rsid w:val="005D47D2"/>
    <w:rsid w:val="005F29DF"/>
    <w:rsid w:val="00671A38"/>
    <w:rsid w:val="00714032"/>
    <w:rsid w:val="0076361E"/>
    <w:rsid w:val="00772F8E"/>
    <w:rsid w:val="007D6327"/>
    <w:rsid w:val="00827B55"/>
    <w:rsid w:val="009572D1"/>
    <w:rsid w:val="00A52D39"/>
    <w:rsid w:val="00A758B1"/>
    <w:rsid w:val="00A95E68"/>
    <w:rsid w:val="00BD2F41"/>
    <w:rsid w:val="00C100BF"/>
    <w:rsid w:val="00C65C3C"/>
    <w:rsid w:val="00C76E2F"/>
    <w:rsid w:val="00CB332E"/>
    <w:rsid w:val="00CB3A34"/>
    <w:rsid w:val="00CE2E3E"/>
    <w:rsid w:val="00CF69AB"/>
    <w:rsid w:val="00D42B5E"/>
    <w:rsid w:val="00D56DFE"/>
    <w:rsid w:val="00D77C86"/>
    <w:rsid w:val="00DA4B6B"/>
    <w:rsid w:val="00DC5CE4"/>
    <w:rsid w:val="00E2305A"/>
    <w:rsid w:val="00E254B1"/>
    <w:rsid w:val="00E64CDD"/>
    <w:rsid w:val="00ED0024"/>
    <w:rsid w:val="00EF257A"/>
    <w:rsid w:val="00FB6C90"/>
    <w:rsid w:val="00FE42F0"/>
    <w:rsid w:val="0E4504C1"/>
    <w:rsid w:val="3AE3A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6E91"/>
  <w15:chartTrackingRefBased/>
  <w15:docId w15:val="{0D7CDE94-F634-4C8A-BE8B-B301B3C0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241F45"/>
    <w:rPr>
      <w:color w:val="39A5B7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71A3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4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kevin@wearecalvary.com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codingninja84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tum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5324AA801444868BEBFE3A4F572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39EDF-C9E5-40CC-BC24-31A7795A6274}"/>
      </w:docPartPr>
      <w:docPartBody>
        <w:p w:rsidR="007224B4" w:rsidRDefault="001D58D0">
          <w:pPr>
            <w:pStyle w:val="B65324AA801444868BEBFE3A4F5720F5"/>
          </w:pPr>
          <w:r>
            <w:t>[Your Name]</w:t>
          </w:r>
        </w:p>
      </w:docPartBody>
    </w:docPart>
    <w:docPart>
      <w:docPartPr>
        <w:name w:val="9FEB5C6F23E1452B865A79A3A4DDB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03774-E8B5-46AF-887D-91AA63B18308}"/>
      </w:docPartPr>
      <w:docPartBody>
        <w:p w:rsidR="007224B4" w:rsidRDefault="001D58D0">
          <w:pPr>
            <w:pStyle w:val="9FEB5C6F23E1452B865A79A3A4DDB130"/>
          </w:pPr>
          <w:r>
            <w:t>[Address, City, ST  ZIP Code]</w:t>
          </w:r>
        </w:p>
      </w:docPartBody>
    </w:docPart>
    <w:docPart>
      <w:docPartPr>
        <w:name w:val="F7697142F1DD4F91BDE63F8738692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05726-7772-4BFF-B470-D6FCC3F7D1D7}"/>
      </w:docPartPr>
      <w:docPartBody>
        <w:p w:rsidR="007224B4" w:rsidRDefault="001D58D0">
          <w:pPr>
            <w:pStyle w:val="F7697142F1DD4F91BDE63F8738692FAB"/>
          </w:pPr>
          <w:r>
            <w:t>[Email]</w:t>
          </w:r>
        </w:p>
      </w:docPartBody>
    </w:docPart>
    <w:docPart>
      <w:docPartPr>
        <w:name w:val="C9315FC34E29458083CDF5246156B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E49C0-E2D7-4925-AE57-6290A5B5E1C7}"/>
      </w:docPartPr>
      <w:docPartBody>
        <w:p w:rsidR="007224B4" w:rsidRDefault="001D58D0">
          <w:pPr>
            <w:pStyle w:val="C9315FC34E29458083CDF5246156B3D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DEBBF4D85854526BC96DAC1B1889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67726-F6B9-4D49-856D-46C1CC6FD24A}"/>
      </w:docPartPr>
      <w:docPartBody>
        <w:p w:rsidR="007224B4" w:rsidRDefault="001D58D0" w:rsidP="001D58D0">
          <w:pPr>
            <w:pStyle w:val="CDEBBF4D85854526BC96DAC1B1889A6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B23249820274D119DE1FE476B0F3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E063C-A70C-4439-88A7-5B9B84A462E6}"/>
      </w:docPartPr>
      <w:docPartBody>
        <w:p w:rsidR="00D820C7" w:rsidRDefault="000505E5" w:rsidP="000505E5">
          <w:pPr>
            <w:pStyle w:val="FB23249820274D119DE1FE476B0F36D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713A3323F6444B2847F4D7F1856C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3E097-CDA5-4E48-8DCE-11FFD8C68B2E}"/>
      </w:docPartPr>
      <w:docPartBody>
        <w:p w:rsidR="00106C16" w:rsidRDefault="000A06AA" w:rsidP="000A06AA">
          <w:pPr>
            <w:pStyle w:val="4713A3323F6444B2847F4D7F1856C90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6A2E53B2E0C402FB7DA0765C39E5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7A047-5D53-46B6-AAD6-88CD693DECE8}"/>
      </w:docPartPr>
      <w:docPartBody>
        <w:p w:rsidR="00106C16" w:rsidRDefault="000A06AA" w:rsidP="000A06AA">
          <w:pPr>
            <w:pStyle w:val="96A2E53B2E0C402FB7DA0765C39E569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8D0"/>
    <w:rsid w:val="000505E5"/>
    <w:rsid w:val="000A06AA"/>
    <w:rsid w:val="00106C16"/>
    <w:rsid w:val="001D58D0"/>
    <w:rsid w:val="00593F64"/>
    <w:rsid w:val="00613427"/>
    <w:rsid w:val="007224B4"/>
    <w:rsid w:val="008D4B6F"/>
    <w:rsid w:val="008F2A8B"/>
    <w:rsid w:val="00B8309D"/>
    <w:rsid w:val="00C77CE1"/>
    <w:rsid w:val="00D820C7"/>
    <w:rsid w:val="00F8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5324AA801444868BEBFE3A4F5720F5">
    <w:name w:val="B65324AA801444868BEBFE3A4F5720F5"/>
  </w:style>
  <w:style w:type="paragraph" w:customStyle="1" w:styleId="9FEB5C6F23E1452B865A79A3A4DDB130">
    <w:name w:val="9FEB5C6F23E1452B865A79A3A4DDB130"/>
  </w:style>
  <w:style w:type="paragraph" w:customStyle="1" w:styleId="11E268106A9849FE8A2CD3F2753FEFE6">
    <w:name w:val="11E268106A9849FE8A2CD3F2753FEFE6"/>
  </w:style>
  <w:style w:type="paragraph" w:customStyle="1" w:styleId="F7697142F1DD4F91BDE63F8738692FAB">
    <w:name w:val="F7697142F1DD4F91BDE63F8738692FAB"/>
  </w:style>
  <w:style w:type="paragraph" w:customStyle="1" w:styleId="AB0AA6D776A9495F8A400567CDD4ED7E">
    <w:name w:val="AB0AA6D776A9495F8A400567CDD4ED7E"/>
  </w:style>
  <w:style w:type="paragraph" w:customStyle="1" w:styleId="0E5AF84FF70842B285EE153E48FBB495">
    <w:name w:val="0E5AF84FF70842B285EE153E48FBB495"/>
  </w:style>
  <w:style w:type="paragraph" w:customStyle="1" w:styleId="62DF943D99754CC09D459EA18F6BD660">
    <w:name w:val="62DF943D99754CC09D459EA18F6BD660"/>
  </w:style>
  <w:style w:type="paragraph" w:customStyle="1" w:styleId="7CDA4A9661AB4435BBCE29B02C5FD77C">
    <w:name w:val="7CDA4A9661AB4435BBCE29B02C5FD77C"/>
  </w:style>
  <w:style w:type="paragraph" w:customStyle="1" w:styleId="3A93C9ACD1B142069EA077043C186BFB">
    <w:name w:val="3A93C9ACD1B142069EA077043C186BFB"/>
  </w:style>
  <w:style w:type="character" w:styleId="PlaceholderText">
    <w:name w:val="Placeholder Text"/>
    <w:basedOn w:val="DefaultParagraphFont"/>
    <w:uiPriority w:val="99"/>
    <w:semiHidden/>
    <w:rsid w:val="000A06AA"/>
    <w:rPr>
      <w:color w:val="808080"/>
    </w:rPr>
  </w:style>
  <w:style w:type="paragraph" w:customStyle="1" w:styleId="C9315FC34E29458083CDF5246156B3D6">
    <w:name w:val="C9315FC34E29458083CDF5246156B3D6"/>
  </w:style>
  <w:style w:type="paragraph" w:customStyle="1" w:styleId="DFFCA000F14E498E8293798C8FCF562E">
    <w:name w:val="DFFCA000F14E498E8293798C8FCF562E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6F989179D01D4320A1FFBF852A1639E5">
    <w:name w:val="6F989179D01D4320A1FFBF852A1639E5"/>
  </w:style>
  <w:style w:type="paragraph" w:customStyle="1" w:styleId="B287ADAC79E14A8AA34C183C134FBEFF">
    <w:name w:val="B287ADAC79E14A8AA34C183C134FBEFF"/>
  </w:style>
  <w:style w:type="paragraph" w:customStyle="1" w:styleId="17879B53F6154A4BA946B1BB088F4699">
    <w:name w:val="17879B53F6154A4BA946B1BB088F4699"/>
  </w:style>
  <w:style w:type="paragraph" w:customStyle="1" w:styleId="92B52B50A87941F0989793BF285E914B">
    <w:name w:val="92B52B50A87941F0989793BF285E914B"/>
  </w:style>
  <w:style w:type="paragraph" w:customStyle="1" w:styleId="8F3C2DA72327493AB24F9646525EC684">
    <w:name w:val="8F3C2DA72327493AB24F9646525EC684"/>
  </w:style>
  <w:style w:type="paragraph" w:customStyle="1" w:styleId="3031C3A1A2894DCBAF2CFCFE864A07E4">
    <w:name w:val="3031C3A1A2894DCBAF2CFCFE864A07E4"/>
  </w:style>
  <w:style w:type="paragraph" w:customStyle="1" w:styleId="DB5644F593E7483A9F0DF05621AF95BF">
    <w:name w:val="DB5644F593E7483A9F0DF05621AF95BF"/>
  </w:style>
  <w:style w:type="paragraph" w:customStyle="1" w:styleId="254F69C268FD4E12A728E890097877C4">
    <w:name w:val="254F69C268FD4E12A728E890097877C4"/>
    <w:rsid w:val="001D58D0"/>
  </w:style>
  <w:style w:type="paragraph" w:customStyle="1" w:styleId="0D14C68A0D914866B420F9C70BBECC84">
    <w:name w:val="0D14C68A0D914866B420F9C70BBECC84"/>
    <w:rsid w:val="001D58D0"/>
  </w:style>
  <w:style w:type="paragraph" w:customStyle="1" w:styleId="6F46EA9D84F34BD18D4EC162C7AE0BBC">
    <w:name w:val="6F46EA9D84F34BD18D4EC162C7AE0BBC"/>
    <w:rsid w:val="001D58D0"/>
  </w:style>
  <w:style w:type="paragraph" w:customStyle="1" w:styleId="CDEBBF4D85854526BC96DAC1B1889A64">
    <w:name w:val="CDEBBF4D85854526BC96DAC1B1889A64"/>
    <w:rsid w:val="001D58D0"/>
  </w:style>
  <w:style w:type="paragraph" w:customStyle="1" w:styleId="FB23249820274D119DE1FE476B0F36DA">
    <w:name w:val="FB23249820274D119DE1FE476B0F36DA"/>
    <w:rsid w:val="000505E5"/>
  </w:style>
  <w:style w:type="paragraph" w:customStyle="1" w:styleId="4713A3323F6444B2847F4D7F1856C90E">
    <w:name w:val="4713A3323F6444B2847F4D7F1856C90E"/>
    <w:rsid w:val="000A06AA"/>
  </w:style>
  <w:style w:type="paragraph" w:customStyle="1" w:styleId="96A2E53B2E0C402FB7DA0765C39E569B">
    <w:name w:val="96A2E53B2E0C402FB7DA0765C39E569B"/>
    <w:rsid w:val="000A06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253-777-8162</CompanyAddress>
  <CompanyPhone>253-777-8162</CompanyPhone>
  <CompanyFax/>
  <CompanyEmail>rhanna1461@hotmail.com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141</TotalTime>
  <Pages>3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 Hanna – Full Stack Engineer</dc:creator>
  <cp:keywords/>
  <cp:lastModifiedBy>richard hanna</cp:lastModifiedBy>
  <cp:revision>9</cp:revision>
  <dcterms:created xsi:type="dcterms:W3CDTF">2017-05-16T17:59:00Z</dcterms:created>
  <dcterms:modified xsi:type="dcterms:W3CDTF">2017-05-30T17:42:00Z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